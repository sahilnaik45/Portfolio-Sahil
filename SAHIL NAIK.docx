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A2524" w14:textId="77777777" w:rsidR="00982CB8" w:rsidRPr="009F4510" w:rsidRDefault="00982CB8" w:rsidP="00982CB8">
      <w:pPr>
        <w:ind w:right="64"/>
        <w:jc w:val="center"/>
        <w:rPr>
          <w:rFonts w:ascii="Times New Roman" w:hAnsi="Times New Roman" w:cs="Times New Roman"/>
          <w:color w:val="auto"/>
        </w:rPr>
      </w:pPr>
      <w:r w:rsidRPr="009F4510">
        <w:rPr>
          <w:rFonts w:ascii="Times New Roman" w:eastAsia="Calibri" w:hAnsi="Times New Roman" w:cs="Times New Roman"/>
          <w:b/>
          <w:color w:val="auto"/>
          <w:sz w:val="48"/>
        </w:rPr>
        <w:t xml:space="preserve">SAHIL INDRAJEET NAIK </w:t>
      </w:r>
    </w:p>
    <w:p w14:paraId="715D4510" w14:textId="77777777" w:rsidR="00982CB8" w:rsidRPr="009F4510" w:rsidRDefault="00982CB8" w:rsidP="00982CB8">
      <w:pPr>
        <w:ind w:left="262"/>
        <w:jc w:val="left"/>
        <w:rPr>
          <w:rFonts w:ascii="Times New Roman" w:hAnsi="Times New Roman" w:cs="Times New Roman"/>
          <w:color w:val="auto"/>
        </w:rPr>
      </w:pPr>
      <w:r w:rsidRPr="009F4510">
        <w:rPr>
          <w:rFonts w:ascii="Times New Roman" w:eastAsia="Times New Roman" w:hAnsi="Times New Roman" w:cs="Times New Roman"/>
          <w:color w:val="auto"/>
          <w:sz w:val="32"/>
        </w:rPr>
        <w:t xml:space="preserve">FLAT NO 12, SURAJ VIHAR, SR.NO 16, AMBEGAON PATHAR </w:t>
      </w:r>
    </w:p>
    <w:p w14:paraId="1D4C26B2" w14:textId="77777777" w:rsidR="00982CB8" w:rsidRPr="009F4510" w:rsidRDefault="00982CB8" w:rsidP="00982CB8">
      <w:pPr>
        <w:pStyle w:val="ContactInfo"/>
        <w:rPr>
          <w:rFonts w:ascii="Times New Roman" w:hAnsi="Times New Roman" w:cs="Times New Roman"/>
          <w:sz w:val="28"/>
        </w:rPr>
      </w:pPr>
      <w:r w:rsidRPr="009F4510">
        <w:rPr>
          <w:rFonts w:ascii="Times New Roman" w:eastAsia="Times New Roman" w:hAnsi="Times New Roman" w:cs="Times New Roman"/>
          <w:sz w:val="32"/>
        </w:rPr>
        <w:t>BK, PUNE, 411046</w:t>
      </w:r>
      <w:r w:rsidRPr="009F4510">
        <w:rPr>
          <w:rFonts w:ascii="Times New Roman" w:hAnsi="Times New Roman" w:cs="Times New Roman"/>
          <w:sz w:val="28"/>
        </w:rPr>
        <w:t xml:space="preserve"> </w:t>
      </w:r>
    </w:p>
    <w:p w14:paraId="20E07B29" w14:textId="4A4F922B" w:rsidR="00DC3F0E" w:rsidRPr="009F4510" w:rsidRDefault="00982CB8" w:rsidP="00982CB8">
      <w:pPr>
        <w:pStyle w:val="ContactInfo"/>
        <w:rPr>
          <w:rFonts w:ascii="Times New Roman" w:hAnsi="Times New Roman" w:cs="Times New Roman"/>
        </w:rPr>
      </w:pPr>
      <w:r w:rsidRPr="009F4510">
        <w:rPr>
          <w:rFonts w:ascii="Times New Roman" w:hAnsi="Times New Roman" w:cs="Times New Roman"/>
        </w:rPr>
        <w:t xml:space="preserve">8788150805 </w:t>
      </w:r>
      <w:r w:rsidR="006B055A" w:rsidRPr="009F4510">
        <w:rPr>
          <w:rFonts w:ascii="Times New Roman" w:hAnsi="Times New Roman" w:cs="Times New Roman"/>
          <w:lang w:val="en-US"/>
        </w:rPr>
        <w:t xml:space="preserve">| </w:t>
      </w:r>
      <w:r w:rsidRPr="009F4510">
        <w:rPr>
          <w:rFonts w:ascii="Times New Roman" w:hAnsi="Times New Roman" w:cs="Times New Roman"/>
        </w:rPr>
        <w:t xml:space="preserve">naiksahil697@gmail.com  </w:t>
      </w:r>
    </w:p>
    <w:p w14:paraId="1067DAC5" w14:textId="77777777" w:rsidR="00982CB8" w:rsidRPr="00E60A91" w:rsidRDefault="00982CB8" w:rsidP="00982CB8">
      <w:pPr>
        <w:pStyle w:val="ContactInfo"/>
      </w:pPr>
    </w:p>
    <w:p w14:paraId="5EE199CD" w14:textId="77777777" w:rsidR="00201BAD" w:rsidRPr="009F4510" w:rsidRDefault="00E60A91" w:rsidP="00E60A91">
      <w:pPr>
        <w:pStyle w:val="Heading1"/>
        <w:rPr>
          <w:rFonts w:ascii="Times New Roman" w:hAnsi="Times New Roman" w:cs="Times New Roman"/>
          <w:color w:val="auto"/>
        </w:rPr>
      </w:pPr>
      <w:r w:rsidRPr="009F4510">
        <w:rPr>
          <w:rFonts w:ascii="Times New Roman" w:hAnsi="Times New Roman" w:cs="Times New Roman"/>
          <w:color w:val="auto"/>
        </w:rPr>
        <w:t>Career Objective</w:t>
      </w:r>
    </w:p>
    <w:p w14:paraId="2863BA92" w14:textId="154A78FE" w:rsidR="00E60A91" w:rsidRDefault="007211D6" w:rsidP="00E60A91">
      <w:pPr>
        <w:pStyle w:val="Space"/>
        <w:rPr>
          <w:rFonts w:ascii="Times New Roman" w:hAnsi="Times New Roman" w:cs="Times New Roman"/>
          <w:color w:val="auto"/>
          <w:szCs w:val="22"/>
        </w:rPr>
      </w:pPr>
      <w:r w:rsidRPr="007211D6">
        <w:rPr>
          <w:rFonts w:ascii="Times New Roman" w:hAnsi="Times New Roman" w:cs="Times New Roman"/>
          <w:color w:val="auto"/>
          <w:szCs w:val="22"/>
        </w:rPr>
        <w:t>Motivated student of Computer Science looking to embark on a professional career as a Frontend Developer. Proficient in HTML, CSS, and JavaScript with passion for creating dynamic and user-oriented interfaces. Sharp learner willing to work in an active working environment.</w:t>
      </w:r>
    </w:p>
    <w:p w14:paraId="439078E6" w14:textId="77777777" w:rsidR="007211D6" w:rsidRPr="00982CB8" w:rsidRDefault="007211D6" w:rsidP="00E60A91">
      <w:pPr>
        <w:pStyle w:val="Space"/>
        <w:rPr>
          <w:rFonts w:ascii="Times New Roman" w:hAnsi="Times New Roman" w:cs="Times New Roman"/>
        </w:rPr>
      </w:pPr>
    </w:p>
    <w:p w14:paraId="14F92A57" w14:textId="2E442C12" w:rsidR="00E60A91" w:rsidRPr="009F4510" w:rsidRDefault="00982CB8" w:rsidP="00E60A91">
      <w:pPr>
        <w:pStyle w:val="Heading1"/>
        <w:rPr>
          <w:rFonts w:ascii="Times New Roman" w:hAnsi="Times New Roman" w:cs="Times New Roman"/>
          <w:color w:val="auto"/>
        </w:rPr>
      </w:pPr>
      <w:r w:rsidRPr="009F4510">
        <w:rPr>
          <w:rFonts w:ascii="Times New Roman" w:hAnsi="Times New Roman" w:cs="Times New Roman"/>
          <w:color w:val="auto"/>
        </w:rPr>
        <w:t>Education</w:t>
      </w:r>
    </w:p>
    <w:tbl>
      <w:tblPr>
        <w:tblStyle w:val="TableGrid0"/>
        <w:tblW w:w="9702" w:type="dxa"/>
        <w:tblInd w:w="-29" w:type="dxa"/>
        <w:tblCellMar>
          <w:top w:w="26" w:type="dxa"/>
          <w:left w:w="0" w:type="dxa"/>
          <w:bottom w:w="26" w:type="dxa"/>
          <w:right w:w="27" w:type="dxa"/>
        </w:tblCellMar>
        <w:tblLook w:val="04A0" w:firstRow="1" w:lastRow="0" w:firstColumn="1" w:lastColumn="0" w:noHBand="0" w:noVBand="1"/>
      </w:tblPr>
      <w:tblGrid>
        <w:gridCol w:w="9702"/>
      </w:tblGrid>
      <w:tr w:rsidR="00982CB8" w14:paraId="4BF83B67" w14:textId="77777777" w:rsidTr="00982CB8">
        <w:trPr>
          <w:trHeight w:val="218"/>
        </w:trPr>
        <w:tc>
          <w:tcPr>
            <w:tcW w:w="9702" w:type="dxa"/>
            <w:tcBorders>
              <w:top w:val="nil"/>
              <w:left w:val="nil"/>
              <w:bottom w:val="nil"/>
              <w:right w:val="nil"/>
            </w:tcBorders>
          </w:tcPr>
          <w:p w14:paraId="09A15464" w14:textId="16E97A09" w:rsidR="00982CB8" w:rsidRPr="009F4510" w:rsidRDefault="00982CB8" w:rsidP="009F4510">
            <w:pPr>
              <w:spacing w:line="259" w:lineRule="auto"/>
              <w:jc w:val="left"/>
              <w:rPr>
                <w:rFonts w:ascii="Times New Roman" w:eastAsia="Open Sans" w:hAnsi="Times New Roman" w:cs="Times New Roman"/>
                <w:b/>
                <w:color w:val="auto"/>
                <w:sz w:val="22"/>
                <w:szCs w:val="22"/>
              </w:rPr>
            </w:pPr>
            <w:r w:rsidRPr="009F4510">
              <w:rPr>
                <w:rFonts w:ascii="Times New Roman" w:eastAsia="Segoe UI Symbol" w:hAnsi="Times New Roman" w:cs="Times New Roman"/>
                <w:color w:val="auto"/>
                <w:sz w:val="22"/>
                <w:szCs w:val="22"/>
              </w:rPr>
              <w:t>•</w:t>
            </w:r>
            <w:r w:rsidRPr="009F4510">
              <w:rPr>
                <w:rFonts w:ascii="Times New Roman" w:eastAsia="Arial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9F4510">
              <w:rPr>
                <w:rFonts w:ascii="Times New Roman" w:eastAsia="Open Sans" w:hAnsi="Times New Roman" w:cs="Times New Roman"/>
                <w:b/>
                <w:color w:val="auto"/>
                <w:sz w:val="22"/>
                <w:szCs w:val="22"/>
              </w:rPr>
              <w:t xml:space="preserve">Abhinav Education Society, </w:t>
            </w:r>
            <w:proofErr w:type="spellStart"/>
            <w:r w:rsidRPr="009F4510">
              <w:rPr>
                <w:rFonts w:ascii="Times New Roman" w:eastAsia="Open Sans" w:hAnsi="Times New Roman" w:cs="Times New Roman"/>
                <w:b/>
                <w:color w:val="auto"/>
                <w:sz w:val="22"/>
                <w:szCs w:val="22"/>
              </w:rPr>
              <w:t>Ambegaon</w:t>
            </w:r>
            <w:proofErr w:type="spellEnd"/>
            <w:r w:rsidRPr="009F4510">
              <w:rPr>
                <w:rFonts w:ascii="Times New Roman" w:eastAsia="Open Sans" w:hAnsi="Times New Roman" w:cs="Times New Roman"/>
                <w:b/>
                <w:color w:val="auto"/>
                <w:sz w:val="22"/>
                <w:szCs w:val="22"/>
              </w:rPr>
              <w:t xml:space="preserve">, Pune </w:t>
            </w:r>
            <w:r w:rsidRPr="009F4510">
              <w:rPr>
                <w:rFonts w:ascii="Times New Roman" w:eastAsia="Open Sans" w:hAnsi="Times New Roman" w:cs="Times New Roman"/>
                <w:b/>
                <w:color w:val="auto"/>
                <w:sz w:val="22"/>
                <w:szCs w:val="22"/>
              </w:rPr>
              <w:t xml:space="preserve">                                                                 2025 </w:t>
            </w:r>
          </w:p>
          <w:p w14:paraId="0382CCD2" w14:textId="24AE5BE9" w:rsidR="00982CB8" w:rsidRPr="009F4510" w:rsidRDefault="009F4510" w:rsidP="009F4510">
            <w:pPr>
              <w:spacing w:line="259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  </w:t>
            </w:r>
            <w:r w:rsidR="00982CB8" w:rsidRPr="009F4510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Pursuing TYBCS  </w:t>
            </w:r>
          </w:p>
        </w:tc>
      </w:tr>
      <w:tr w:rsidR="00982CB8" w14:paraId="7FBBF1D3" w14:textId="77777777" w:rsidTr="00982CB8">
        <w:trPr>
          <w:trHeight w:val="691"/>
        </w:trPr>
        <w:tc>
          <w:tcPr>
            <w:tcW w:w="9702" w:type="dxa"/>
            <w:tcBorders>
              <w:top w:val="nil"/>
              <w:left w:val="nil"/>
              <w:bottom w:val="nil"/>
              <w:right w:val="nil"/>
            </w:tcBorders>
          </w:tcPr>
          <w:p w14:paraId="64B815C5" w14:textId="77777777" w:rsidR="009F4510" w:rsidRDefault="00982CB8" w:rsidP="009F4510">
            <w:pPr>
              <w:spacing w:after="9" w:line="259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F4510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14:paraId="6C117707" w14:textId="77777777" w:rsidR="009F4510" w:rsidRDefault="009F4510" w:rsidP="009F4510">
            <w:pPr>
              <w:spacing w:after="9" w:line="259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14:paraId="602EBD77" w14:textId="75102EA4" w:rsidR="00982CB8" w:rsidRPr="009F4510" w:rsidRDefault="00982CB8" w:rsidP="009F4510">
            <w:pPr>
              <w:spacing w:after="9" w:line="259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F4510">
              <w:rPr>
                <w:rFonts w:ascii="Times New Roman" w:eastAsia="Segoe UI Symbol" w:hAnsi="Times New Roman" w:cs="Times New Roman"/>
                <w:color w:val="auto"/>
                <w:sz w:val="22"/>
                <w:szCs w:val="22"/>
              </w:rPr>
              <w:t>•</w:t>
            </w:r>
            <w:r w:rsidRPr="009F4510">
              <w:rPr>
                <w:rFonts w:ascii="Times New Roman" w:eastAsia="Arial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9F4510">
              <w:rPr>
                <w:rFonts w:ascii="Times New Roman" w:eastAsia="Open Sans" w:hAnsi="Times New Roman" w:cs="Times New Roman"/>
                <w:b/>
                <w:color w:val="auto"/>
                <w:sz w:val="22"/>
                <w:szCs w:val="22"/>
              </w:rPr>
              <w:t xml:space="preserve">M.E.S Bhave Boys Highschool, Sadashiv Peth, Pune                                           </w:t>
            </w:r>
            <w:r w:rsidRPr="009F4510">
              <w:rPr>
                <w:rFonts w:ascii="Times New Roman" w:eastAsia="Open Sans" w:hAnsi="Times New Roman" w:cs="Times New Roman"/>
                <w:b/>
                <w:color w:val="auto"/>
                <w:sz w:val="22"/>
                <w:szCs w:val="22"/>
              </w:rPr>
              <w:t xml:space="preserve">           </w:t>
            </w:r>
            <w:r w:rsidRPr="009F4510">
              <w:rPr>
                <w:rFonts w:ascii="Times New Roman" w:eastAsia="Open Sans" w:hAnsi="Times New Roman" w:cs="Times New Roman"/>
                <w:b/>
                <w:color w:val="auto"/>
                <w:sz w:val="22"/>
                <w:szCs w:val="22"/>
              </w:rPr>
              <w:t>2022</w:t>
            </w:r>
          </w:p>
          <w:p w14:paraId="7C2759B7" w14:textId="47F2FF43" w:rsidR="00982CB8" w:rsidRPr="009F4510" w:rsidRDefault="00982CB8" w:rsidP="00982CB8">
            <w:pPr>
              <w:spacing w:after="12" w:line="259" w:lineRule="auto"/>
              <w:ind w:left="29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12th HSC Board </w:t>
            </w:r>
          </w:p>
          <w:p w14:paraId="007410FA" w14:textId="68B314A2" w:rsidR="00982CB8" w:rsidRPr="009F4510" w:rsidRDefault="00982CB8" w:rsidP="00982CB8">
            <w:pPr>
              <w:spacing w:line="259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49.83</w:t>
            </w:r>
            <w:r w:rsidRPr="009F4510">
              <w:rPr>
                <w:rFonts w:ascii="Times New Roman" w:eastAsia="Open Sans" w:hAnsi="Times New Roman" w:cs="Times New Roman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  <w:tr w:rsidR="00982CB8" w:rsidRPr="009F4510" w14:paraId="6336B7F9" w14:textId="77777777" w:rsidTr="00982CB8">
        <w:trPr>
          <w:trHeight w:val="1720"/>
        </w:trPr>
        <w:tc>
          <w:tcPr>
            <w:tcW w:w="9702" w:type="dxa"/>
            <w:tcBorders>
              <w:top w:val="nil"/>
              <w:left w:val="nil"/>
              <w:bottom w:val="nil"/>
              <w:right w:val="nil"/>
            </w:tcBorders>
          </w:tcPr>
          <w:p w14:paraId="66391699" w14:textId="77777777" w:rsidR="00982CB8" w:rsidRPr="009F4510" w:rsidRDefault="00982CB8" w:rsidP="00982CB8">
            <w:pPr>
              <w:spacing w:after="22" w:line="259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</w:t>
            </w:r>
          </w:p>
          <w:p w14:paraId="3724E86A" w14:textId="0B95CD17" w:rsidR="00982CB8" w:rsidRPr="009F4510" w:rsidRDefault="00982CB8" w:rsidP="00982CB8">
            <w:pPr>
              <w:spacing w:after="22" w:line="259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F4510">
              <w:rPr>
                <w:rFonts w:ascii="Times New Roman" w:eastAsia="Segoe UI Symbol" w:hAnsi="Times New Roman" w:cs="Times New Roman"/>
                <w:color w:val="auto"/>
                <w:sz w:val="22"/>
                <w:szCs w:val="22"/>
              </w:rPr>
              <w:t>•</w:t>
            </w:r>
            <w:r w:rsidRPr="009F4510">
              <w:rPr>
                <w:rFonts w:ascii="Times New Roman" w:eastAsia="Arial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9F4510">
              <w:rPr>
                <w:rFonts w:ascii="Times New Roman" w:eastAsia="Open Sans" w:hAnsi="Times New Roman" w:cs="Times New Roman"/>
                <w:b/>
                <w:color w:val="auto"/>
                <w:sz w:val="22"/>
                <w:szCs w:val="22"/>
              </w:rPr>
              <w:t xml:space="preserve">Priyadarshini Vidya Mandir </w:t>
            </w:r>
            <w:r w:rsidRPr="009F4510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                                                                                    </w:t>
            </w:r>
            <w:r w:rsidRPr="009F4510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9F4510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9F4510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     </w:t>
            </w:r>
            <w:r w:rsidRPr="009F4510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2020                                                                                    </w:t>
            </w:r>
          </w:p>
          <w:p w14:paraId="1DF4F583" w14:textId="64E6D705" w:rsidR="00982CB8" w:rsidRPr="009F4510" w:rsidRDefault="00982CB8" w:rsidP="00982CB8">
            <w:pPr>
              <w:spacing w:after="40" w:line="259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10</w:t>
            </w:r>
            <w:r w:rsidRPr="009F4510">
              <w:rPr>
                <w:rFonts w:ascii="Times New Roman" w:hAnsi="Times New Roman" w:cs="Times New Roman"/>
                <w:color w:val="auto"/>
                <w:sz w:val="22"/>
                <w:szCs w:val="22"/>
                <w:vertAlign w:val="superscript"/>
              </w:rPr>
              <w:t>th</w:t>
            </w:r>
            <w:r w:rsidRPr="009F451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SSC Board </w:t>
            </w:r>
          </w:p>
          <w:p w14:paraId="05CEA258" w14:textId="7E1876E3" w:rsidR="00982CB8" w:rsidRPr="009F4510" w:rsidRDefault="00982CB8" w:rsidP="00982CB8">
            <w:pPr>
              <w:spacing w:after="2" w:line="259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79.40%</w:t>
            </w:r>
          </w:p>
        </w:tc>
      </w:tr>
    </w:tbl>
    <w:p w14:paraId="2A81A3D5" w14:textId="77777777" w:rsidR="00E60A91" w:rsidRPr="009F4510" w:rsidRDefault="00E60A91" w:rsidP="00E60A91">
      <w:pPr>
        <w:pStyle w:val="Heading1"/>
        <w:rPr>
          <w:rFonts w:ascii="Times New Roman" w:hAnsi="Times New Roman" w:cs="Times New Roman"/>
          <w:color w:val="auto"/>
        </w:rPr>
      </w:pPr>
      <w:r w:rsidRPr="009F4510">
        <w:rPr>
          <w:rFonts w:ascii="Times New Roman" w:hAnsi="Times New Roman" w:cs="Times New Roman"/>
          <w:color w:val="auto"/>
        </w:rPr>
        <w:t>Skills</w:t>
      </w:r>
    </w:p>
    <w:tbl>
      <w:tblPr>
        <w:tblStyle w:val="TableGrid0"/>
        <w:tblW w:w="925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1599"/>
      </w:tblGrid>
      <w:tr w:rsidR="009F4510" w:rsidRPr="009F4510" w14:paraId="450976AA" w14:textId="77777777" w:rsidTr="009F4510">
        <w:trPr>
          <w:trHeight w:val="2209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2A1F42C9" w14:textId="77777777" w:rsidR="00982CB8" w:rsidRPr="009F4510" w:rsidRDefault="00982CB8" w:rsidP="00B0480A">
            <w:pPr>
              <w:spacing w:after="12" w:line="259" w:lineRule="auto"/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Programming Skills:  </w:t>
            </w:r>
          </w:p>
          <w:p w14:paraId="0C51D8A3" w14:textId="77777777" w:rsidR="00982CB8" w:rsidRPr="009F4510" w:rsidRDefault="00982CB8" w:rsidP="00B0480A">
            <w:pPr>
              <w:spacing w:after="14"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Html  </w:t>
            </w:r>
          </w:p>
          <w:p w14:paraId="3AF0A0DC" w14:textId="77777777" w:rsidR="00982CB8" w:rsidRPr="009F4510" w:rsidRDefault="00982CB8" w:rsidP="00B0480A">
            <w:pPr>
              <w:spacing w:after="12"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CSS  </w:t>
            </w:r>
          </w:p>
          <w:p w14:paraId="3C57E1E0" w14:textId="77777777" w:rsidR="00982CB8" w:rsidRPr="009F4510" w:rsidRDefault="00982CB8" w:rsidP="00B0480A">
            <w:pPr>
              <w:spacing w:after="12"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JavaScript  </w:t>
            </w:r>
          </w:p>
          <w:p w14:paraId="128132EF" w14:textId="77777777" w:rsidR="00982CB8" w:rsidRPr="009F4510" w:rsidRDefault="00982CB8" w:rsidP="00B0480A">
            <w:pPr>
              <w:spacing w:after="12"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Bootstrap  </w:t>
            </w:r>
          </w:p>
          <w:p w14:paraId="018BA52A" w14:textId="77777777" w:rsidR="00982CB8" w:rsidRPr="009F4510" w:rsidRDefault="00982CB8" w:rsidP="00B0480A">
            <w:pPr>
              <w:spacing w:after="11"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React  </w:t>
            </w:r>
          </w:p>
          <w:p w14:paraId="654BE16C" w14:textId="77777777" w:rsidR="00982CB8" w:rsidRPr="009F4510" w:rsidRDefault="00982CB8" w:rsidP="00B0480A">
            <w:pPr>
              <w:spacing w:after="12"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MYSQL  </w:t>
            </w:r>
          </w:p>
          <w:p w14:paraId="2B13C9AC" w14:textId="77777777" w:rsidR="00982CB8" w:rsidRPr="009F4510" w:rsidRDefault="00982CB8" w:rsidP="00B0480A">
            <w:pPr>
              <w:spacing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  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</w:tcPr>
          <w:p w14:paraId="312C9DD5" w14:textId="1CF28B73" w:rsidR="00982CB8" w:rsidRPr="009F4510" w:rsidRDefault="00982CB8" w:rsidP="00B0480A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Technical </w:t>
            </w:r>
            <w:r w:rsidR="009F4510" w:rsidRPr="009F451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S</w:t>
            </w:r>
            <w:r w:rsidRPr="009F451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kills</w:t>
            </w:r>
            <w:r w:rsidR="009F4510" w:rsidRPr="009F451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:</w:t>
            </w:r>
            <w:r w:rsidRPr="009F451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14:paraId="17AFBFC2" w14:textId="77777777" w:rsidR="00982CB8" w:rsidRPr="009F4510" w:rsidRDefault="00982CB8" w:rsidP="00B0480A">
            <w:pPr>
              <w:spacing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Microsoft  </w:t>
            </w:r>
          </w:p>
          <w:p w14:paraId="4C5C44FA" w14:textId="77777777" w:rsidR="00982CB8" w:rsidRPr="009F4510" w:rsidRDefault="00982CB8" w:rsidP="00B0480A">
            <w:pPr>
              <w:spacing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Windows </w:t>
            </w:r>
          </w:p>
          <w:p w14:paraId="0ACEF9F3" w14:textId="77777777" w:rsidR="00982CB8" w:rsidRPr="009F4510" w:rsidRDefault="00982CB8" w:rsidP="00B0480A">
            <w:pPr>
              <w:spacing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Networking </w:t>
            </w:r>
          </w:p>
          <w:p w14:paraId="41578B8F" w14:textId="77777777" w:rsidR="00982CB8" w:rsidRPr="009F4510" w:rsidRDefault="00982CB8" w:rsidP="00B0480A">
            <w:pPr>
              <w:spacing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5691D433" w14:textId="0DC13982" w:rsidR="00982CB8" w:rsidRPr="009F4510" w:rsidRDefault="00982CB8" w:rsidP="00B0480A">
            <w:pPr>
              <w:spacing w:line="259" w:lineRule="auto"/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Language</w:t>
            </w:r>
            <w:r w:rsidR="009F4510" w:rsidRPr="009F451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:</w:t>
            </w:r>
            <w:r w:rsidRPr="009F451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14:paraId="33868DE8" w14:textId="77777777" w:rsidR="00982CB8" w:rsidRPr="009F4510" w:rsidRDefault="00982CB8" w:rsidP="00B0480A">
            <w:pPr>
              <w:spacing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Marathi  </w:t>
            </w:r>
          </w:p>
          <w:p w14:paraId="4BFECDE7" w14:textId="77777777" w:rsidR="00982CB8" w:rsidRPr="009F4510" w:rsidRDefault="00982CB8" w:rsidP="00B0480A">
            <w:pPr>
              <w:spacing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Hindi  </w:t>
            </w:r>
          </w:p>
          <w:p w14:paraId="092E01D8" w14:textId="77777777" w:rsidR="00982CB8" w:rsidRPr="009F4510" w:rsidRDefault="00982CB8" w:rsidP="00B0480A">
            <w:pPr>
              <w:spacing w:line="259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F451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English </w:t>
            </w:r>
          </w:p>
        </w:tc>
      </w:tr>
    </w:tbl>
    <w:p w14:paraId="6007ED9E" w14:textId="320F3DC3" w:rsidR="00982CB8" w:rsidRPr="009F4510" w:rsidRDefault="00982CB8" w:rsidP="00982CB8">
      <w:pPr>
        <w:spacing w:after="14"/>
        <w:jc w:val="left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9F4510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Soft </w:t>
      </w:r>
      <w:r w:rsidR="009F4510" w:rsidRPr="009F4510">
        <w:rPr>
          <w:rFonts w:ascii="Times New Roman" w:hAnsi="Times New Roman" w:cs="Times New Roman"/>
          <w:b/>
          <w:bCs/>
          <w:color w:val="auto"/>
          <w:sz w:val="20"/>
          <w:szCs w:val="20"/>
        </w:rPr>
        <w:t>S</w:t>
      </w:r>
      <w:r w:rsidRPr="009F4510">
        <w:rPr>
          <w:rFonts w:ascii="Times New Roman" w:hAnsi="Times New Roman" w:cs="Times New Roman"/>
          <w:b/>
          <w:bCs/>
          <w:color w:val="auto"/>
          <w:sz w:val="20"/>
          <w:szCs w:val="20"/>
        </w:rPr>
        <w:t>kills</w:t>
      </w:r>
      <w:r w:rsidR="009F4510" w:rsidRPr="009F4510">
        <w:rPr>
          <w:rFonts w:ascii="Times New Roman" w:hAnsi="Times New Roman" w:cs="Times New Roman"/>
          <w:b/>
          <w:bCs/>
          <w:color w:val="auto"/>
          <w:sz w:val="20"/>
          <w:szCs w:val="20"/>
        </w:rPr>
        <w:t>:</w:t>
      </w:r>
      <w:r w:rsidRPr="009F4510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 </w:t>
      </w:r>
    </w:p>
    <w:p w14:paraId="2B33BB37" w14:textId="77777777" w:rsidR="00982CB8" w:rsidRPr="009F4510" w:rsidRDefault="00982CB8" w:rsidP="00982CB8">
      <w:pPr>
        <w:ind w:left="12" w:right="48"/>
        <w:rPr>
          <w:rFonts w:ascii="Times New Roman" w:hAnsi="Times New Roman" w:cs="Times New Roman"/>
          <w:color w:val="auto"/>
          <w:sz w:val="20"/>
          <w:szCs w:val="20"/>
        </w:rPr>
      </w:pPr>
      <w:r w:rsidRPr="009F4510">
        <w:rPr>
          <w:rFonts w:ascii="Times New Roman" w:hAnsi="Times New Roman" w:cs="Times New Roman"/>
          <w:color w:val="auto"/>
          <w:sz w:val="20"/>
          <w:szCs w:val="20"/>
        </w:rPr>
        <w:t xml:space="preserve">Communicating  </w:t>
      </w:r>
    </w:p>
    <w:p w14:paraId="7AA1E745" w14:textId="77777777" w:rsidR="00982CB8" w:rsidRPr="009F4510" w:rsidRDefault="00982CB8" w:rsidP="00982CB8">
      <w:pPr>
        <w:ind w:left="12" w:right="48"/>
        <w:rPr>
          <w:rFonts w:ascii="Times New Roman" w:hAnsi="Times New Roman" w:cs="Times New Roman"/>
          <w:color w:val="auto"/>
          <w:sz w:val="20"/>
          <w:szCs w:val="20"/>
        </w:rPr>
      </w:pPr>
      <w:r w:rsidRPr="009F4510">
        <w:rPr>
          <w:rFonts w:ascii="Times New Roman" w:hAnsi="Times New Roman" w:cs="Times New Roman"/>
          <w:color w:val="auto"/>
          <w:sz w:val="20"/>
          <w:szCs w:val="20"/>
        </w:rPr>
        <w:t xml:space="preserve">Problem-solving  </w:t>
      </w:r>
    </w:p>
    <w:p w14:paraId="30324E69" w14:textId="77777777" w:rsidR="00982CB8" w:rsidRPr="009F4510" w:rsidRDefault="00982CB8" w:rsidP="00982CB8">
      <w:pPr>
        <w:ind w:left="12" w:right="48"/>
        <w:rPr>
          <w:rFonts w:ascii="Times New Roman" w:hAnsi="Times New Roman" w:cs="Times New Roman"/>
          <w:color w:val="auto"/>
          <w:sz w:val="20"/>
          <w:szCs w:val="20"/>
        </w:rPr>
      </w:pPr>
      <w:r w:rsidRPr="009F4510">
        <w:rPr>
          <w:rFonts w:ascii="Times New Roman" w:hAnsi="Times New Roman" w:cs="Times New Roman"/>
          <w:color w:val="auto"/>
          <w:sz w:val="20"/>
          <w:szCs w:val="20"/>
        </w:rPr>
        <w:t xml:space="preserve">Leadership  </w:t>
      </w:r>
    </w:p>
    <w:p w14:paraId="14F6CDDE" w14:textId="77777777" w:rsidR="00982CB8" w:rsidRPr="009F4510" w:rsidRDefault="00982CB8" w:rsidP="00982CB8">
      <w:pPr>
        <w:ind w:left="12" w:right="48"/>
        <w:rPr>
          <w:rFonts w:ascii="Times New Roman" w:hAnsi="Times New Roman" w:cs="Times New Roman"/>
          <w:color w:val="auto"/>
          <w:sz w:val="20"/>
          <w:szCs w:val="20"/>
        </w:rPr>
      </w:pPr>
      <w:r w:rsidRPr="009F4510">
        <w:rPr>
          <w:rFonts w:ascii="Times New Roman" w:hAnsi="Times New Roman" w:cs="Times New Roman"/>
          <w:color w:val="auto"/>
          <w:sz w:val="20"/>
          <w:szCs w:val="20"/>
        </w:rPr>
        <w:t xml:space="preserve">Teamwork  </w:t>
      </w:r>
    </w:p>
    <w:p w14:paraId="5B446835" w14:textId="77777777" w:rsidR="00982CB8" w:rsidRPr="009F4510" w:rsidRDefault="00982CB8" w:rsidP="00982CB8">
      <w:pPr>
        <w:ind w:left="12" w:right="48"/>
        <w:rPr>
          <w:rFonts w:ascii="Times New Roman" w:hAnsi="Times New Roman" w:cs="Times New Roman"/>
          <w:color w:val="auto"/>
          <w:sz w:val="20"/>
          <w:szCs w:val="20"/>
        </w:rPr>
      </w:pPr>
      <w:r w:rsidRPr="009F4510">
        <w:rPr>
          <w:rFonts w:ascii="Times New Roman" w:hAnsi="Times New Roman" w:cs="Times New Roman"/>
          <w:color w:val="auto"/>
          <w:sz w:val="20"/>
          <w:szCs w:val="20"/>
        </w:rPr>
        <w:t xml:space="preserve">Attention on detail  </w:t>
      </w:r>
    </w:p>
    <w:p w14:paraId="1B091350" w14:textId="77777777" w:rsidR="00982CB8" w:rsidRPr="009F4510" w:rsidRDefault="00982CB8" w:rsidP="00982CB8">
      <w:pPr>
        <w:ind w:left="12" w:right="48"/>
        <w:rPr>
          <w:rFonts w:ascii="Times New Roman" w:hAnsi="Times New Roman" w:cs="Times New Roman"/>
          <w:color w:val="auto"/>
          <w:sz w:val="20"/>
          <w:szCs w:val="20"/>
        </w:rPr>
      </w:pPr>
      <w:r w:rsidRPr="009F4510">
        <w:rPr>
          <w:rFonts w:ascii="Times New Roman" w:hAnsi="Times New Roman" w:cs="Times New Roman"/>
          <w:color w:val="auto"/>
          <w:sz w:val="20"/>
          <w:szCs w:val="20"/>
        </w:rPr>
        <w:t xml:space="preserve">Time management </w:t>
      </w:r>
    </w:p>
    <w:p w14:paraId="069511E4" w14:textId="338F49A5" w:rsidR="00E60A91" w:rsidRPr="009F4510" w:rsidRDefault="00982CB8" w:rsidP="00982CB8">
      <w:pPr>
        <w:ind w:left="12" w:right="48"/>
        <w:rPr>
          <w:rFonts w:ascii="Times New Roman" w:hAnsi="Times New Roman" w:cs="Times New Roman"/>
          <w:color w:val="auto"/>
          <w:sz w:val="20"/>
          <w:szCs w:val="20"/>
        </w:rPr>
      </w:pPr>
      <w:r w:rsidRPr="009F4510">
        <w:rPr>
          <w:rFonts w:ascii="Times New Roman" w:hAnsi="Times New Roman" w:cs="Times New Roman"/>
          <w:color w:val="auto"/>
          <w:sz w:val="20"/>
          <w:szCs w:val="20"/>
        </w:rPr>
        <w:t xml:space="preserve">Creativity  </w:t>
      </w:r>
    </w:p>
    <w:p w14:paraId="785BBD14" w14:textId="77777777" w:rsidR="009F4510" w:rsidRPr="009F4510" w:rsidRDefault="009F4510" w:rsidP="009F4510">
      <w:pPr>
        <w:pStyle w:val="Heading1"/>
        <w:ind w:left="-5"/>
        <w:rPr>
          <w:rFonts w:ascii="Times New Roman" w:hAnsi="Times New Roman" w:cs="Times New Roman"/>
          <w:color w:val="auto"/>
        </w:rPr>
      </w:pPr>
      <w:r w:rsidRPr="009F4510">
        <w:rPr>
          <w:rFonts w:ascii="Times New Roman" w:hAnsi="Times New Roman" w:cs="Times New Roman"/>
          <w:color w:val="auto"/>
        </w:rPr>
        <w:lastRenderedPageBreak/>
        <w:t xml:space="preserve">PROJECT </w:t>
      </w:r>
    </w:p>
    <w:p w14:paraId="6AD720F5" w14:textId="13C73D62" w:rsidR="009F4510" w:rsidRPr="009F4510" w:rsidRDefault="009F4510" w:rsidP="009F4510">
      <w:pPr>
        <w:spacing w:after="12"/>
        <w:ind w:left="-5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eastAsia="Open Sans" w:hAnsi="Times New Roman" w:cs="Times New Roman"/>
          <w:b/>
          <w:color w:val="auto"/>
          <w:sz w:val="22"/>
          <w:szCs w:val="22"/>
        </w:rPr>
        <w:t>1. Project T</w:t>
      </w:r>
      <w:r w:rsidRPr="009F4510">
        <w:rPr>
          <w:rFonts w:ascii="Times New Roman" w:eastAsia="Open Sans" w:hAnsi="Times New Roman" w:cs="Times New Roman"/>
          <w:b/>
          <w:color w:val="auto"/>
          <w:sz w:val="22"/>
          <w:szCs w:val="22"/>
        </w:rPr>
        <w:t>ype</w:t>
      </w:r>
      <w:r w:rsidRPr="009F4510">
        <w:rPr>
          <w:rFonts w:ascii="Times New Roman" w:eastAsia="Open Sans" w:hAnsi="Times New Roman" w:cs="Times New Roman"/>
          <w:b/>
          <w:color w:val="auto"/>
          <w:sz w:val="22"/>
          <w:szCs w:val="22"/>
        </w:rPr>
        <w:t xml:space="preserve">:  </w:t>
      </w:r>
    </w:p>
    <w:p w14:paraId="5A184526" w14:textId="77777777" w:rsidR="009F4510" w:rsidRPr="009F4510" w:rsidRDefault="009F4510" w:rsidP="009F4510">
      <w:pPr>
        <w:ind w:left="12" w:right="48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E-Commerce Website  </w:t>
      </w:r>
    </w:p>
    <w:p w14:paraId="70219D3E" w14:textId="77777777" w:rsidR="009F4510" w:rsidRPr="009F4510" w:rsidRDefault="009F4510" w:rsidP="009F4510">
      <w:pPr>
        <w:spacing w:after="14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549A3694" w14:textId="77777777" w:rsidR="009F4510" w:rsidRPr="009F4510" w:rsidRDefault="009F4510" w:rsidP="009F4510">
      <w:pPr>
        <w:spacing w:after="12"/>
        <w:ind w:left="-5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eastAsia="Open Sans" w:hAnsi="Times New Roman" w:cs="Times New Roman"/>
          <w:b/>
          <w:color w:val="auto"/>
          <w:sz w:val="22"/>
          <w:szCs w:val="22"/>
        </w:rPr>
        <w:t xml:space="preserve">Project Name:  </w:t>
      </w:r>
    </w:p>
    <w:p w14:paraId="3B2CAAB3" w14:textId="77777777" w:rsidR="009F4510" w:rsidRPr="009F4510" w:rsidRDefault="009F4510" w:rsidP="009F4510">
      <w:pPr>
        <w:ind w:left="12" w:right="48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Paw Palace  </w:t>
      </w:r>
    </w:p>
    <w:p w14:paraId="3B9D7430" w14:textId="77777777" w:rsidR="009F4510" w:rsidRPr="009F4510" w:rsidRDefault="009F4510" w:rsidP="009F4510">
      <w:pPr>
        <w:spacing w:after="12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227F2324" w14:textId="77777777" w:rsidR="009F4510" w:rsidRPr="009F4510" w:rsidRDefault="009F4510" w:rsidP="009F4510">
      <w:pPr>
        <w:spacing w:after="12"/>
        <w:ind w:left="-5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eastAsia="Open Sans" w:hAnsi="Times New Roman" w:cs="Times New Roman"/>
          <w:b/>
          <w:color w:val="auto"/>
          <w:sz w:val="22"/>
          <w:szCs w:val="22"/>
        </w:rPr>
        <w:t xml:space="preserve">Description:  </w:t>
      </w:r>
    </w:p>
    <w:p w14:paraId="0273DD6B" w14:textId="77777777" w:rsidR="009F4510" w:rsidRPr="009F4510" w:rsidRDefault="009F4510" w:rsidP="009F4510">
      <w:pPr>
        <w:ind w:left="12" w:right="48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A responsive pet shop website with a pink theme, online store, pet adoption, vet consultation, user engagement (gallery &amp; testimonials) and optimized for performance for a seamless experience. </w:t>
      </w:r>
    </w:p>
    <w:p w14:paraId="32021455" w14:textId="77777777" w:rsidR="009F4510" w:rsidRPr="009F4510" w:rsidRDefault="009F4510" w:rsidP="009F4510">
      <w:pPr>
        <w:spacing w:after="12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14D2DF25" w14:textId="77777777" w:rsidR="009F4510" w:rsidRPr="009F4510" w:rsidRDefault="009F4510" w:rsidP="009F4510">
      <w:pPr>
        <w:spacing w:after="12"/>
        <w:ind w:left="-5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eastAsia="Open Sans" w:hAnsi="Times New Roman" w:cs="Times New Roman"/>
          <w:b/>
          <w:color w:val="auto"/>
          <w:sz w:val="22"/>
          <w:szCs w:val="22"/>
        </w:rPr>
        <w:t xml:space="preserve">Key features:  </w:t>
      </w:r>
    </w:p>
    <w:p w14:paraId="78C745E3" w14:textId="77777777" w:rsidR="009F4510" w:rsidRPr="009F4510" w:rsidRDefault="009F4510" w:rsidP="009F4510">
      <w:pPr>
        <w:ind w:left="12" w:right="48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Created a pet shop website with a responsive pink themed design using HTML, CSS, JavaScript and Bootstrap.  </w:t>
      </w:r>
    </w:p>
    <w:p w14:paraId="0FD0FF31" w14:textId="77777777" w:rsidR="009F4510" w:rsidRPr="009F4510" w:rsidRDefault="009F4510" w:rsidP="009F4510">
      <w:pPr>
        <w:spacing w:after="14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5FDAB9AA" w14:textId="77777777" w:rsidR="009F4510" w:rsidRPr="009F4510" w:rsidRDefault="009F4510" w:rsidP="009F4510">
      <w:pPr>
        <w:ind w:left="12" w:right="48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For a seamless user experience, I have implemented product filtering, dynamic cart management and an intuitive adoption system. </w:t>
      </w:r>
    </w:p>
    <w:p w14:paraId="651197CE" w14:textId="77777777" w:rsidR="009F4510" w:rsidRPr="009F4510" w:rsidRDefault="009F4510" w:rsidP="009F4510">
      <w:pPr>
        <w:spacing w:after="14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6EF9AD00" w14:textId="77777777" w:rsidR="009F4510" w:rsidRPr="009F4510" w:rsidRDefault="009F4510" w:rsidP="009F4510">
      <w:pPr>
        <w:ind w:left="12" w:right="48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Integrate vet consultation, user engagement features and optimize for better performance to make navigation and interaction smooth.  </w:t>
      </w:r>
    </w:p>
    <w:p w14:paraId="7B6EB9CE" w14:textId="77777777" w:rsidR="009F4510" w:rsidRPr="009F4510" w:rsidRDefault="009F4510" w:rsidP="009F4510">
      <w:pPr>
        <w:spacing w:after="12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61DB07C0" w14:textId="118DF215" w:rsidR="009F4510" w:rsidRPr="009F4510" w:rsidRDefault="009F4510" w:rsidP="009F4510">
      <w:pPr>
        <w:spacing w:after="12"/>
        <w:ind w:left="-5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eastAsia="Open Sans" w:hAnsi="Times New Roman" w:cs="Times New Roman"/>
          <w:b/>
          <w:color w:val="auto"/>
          <w:sz w:val="22"/>
          <w:szCs w:val="22"/>
        </w:rPr>
        <w:t>2. Project T</w:t>
      </w:r>
      <w:r w:rsidRPr="009F4510">
        <w:rPr>
          <w:rFonts w:ascii="Times New Roman" w:eastAsia="Open Sans" w:hAnsi="Times New Roman" w:cs="Times New Roman"/>
          <w:b/>
          <w:color w:val="auto"/>
          <w:sz w:val="22"/>
          <w:szCs w:val="22"/>
        </w:rPr>
        <w:t>ype</w:t>
      </w:r>
      <w:r w:rsidRPr="009F4510">
        <w:rPr>
          <w:rFonts w:ascii="Times New Roman" w:eastAsia="Open Sans" w:hAnsi="Times New Roman" w:cs="Times New Roman"/>
          <w:b/>
          <w:color w:val="auto"/>
          <w:sz w:val="22"/>
          <w:szCs w:val="22"/>
        </w:rPr>
        <w:t xml:space="preserve">:  </w:t>
      </w:r>
    </w:p>
    <w:p w14:paraId="2AC52A97" w14:textId="77777777" w:rsidR="009F4510" w:rsidRPr="009F4510" w:rsidRDefault="009F4510" w:rsidP="009F4510">
      <w:pPr>
        <w:ind w:left="12" w:right="48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Info Website  </w:t>
      </w:r>
    </w:p>
    <w:p w14:paraId="68FFB486" w14:textId="77777777" w:rsidR="009F4510" w:rsidRPr="009F4510" w:rsidRDefault="009F4510" w:rsidP="009F4510">
      <w:pPr>
        <w:spacing w:after="12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34BD786F" w14:textId="77777777" w:rsidR="009F4510" w:rsidRPr="009F4510" w:rsidRDefault="009F4510" w:rsidP="009F4510">
      <w:pPr>
        <w:spacing w:after="12"/>
        <w:ind w:left="-5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eastAsia="Open Sans" w:hAnsi="Times New Roman" w:cs="Times New Roman"/>
          <w:b/>
          <w:color w:val="auto"/>
          <w:sz w:val="22"/>
          <w:szCs w:val="22"/>
        </w:rPr>
        <w:t xml:space="preserve">Project Name:  </w:t>
      </w:r>
    </w:p>
    <w:p w14:paraId="63C2088C" w14:textId="77777777" w:rsidR="009F4510" w:rsidRPr="009F4510" w:rsidRDefault="009F4510" w:rsidP="009F4510">
      <w:pPr>
        <w:ind w:left="12" w:right="48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>The Hitman</w:t>
      </w:r>
      <w:r w:rsidRPr="009F4510">
        <w:rPr>
          <w:rFonts w:ascii="Times New Roman" w:eastAsia="Open Sans" w:hAnsi="Times New Roman" w:cs="Times New Roman"/>
          <w:color w:val="auto"/>
          <w:sz w:val="22"/>
          <w:szCs w:val="22"/>
        </w:rPr>
        <w:t>’</w:t>
      </w: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s Legacy  </w:t>
      </w:r>
    </w:p>
    <w:p w14:paraId="25CED4FA" w14:textId="77777777" w:rsidR="009F4510" w:rsidRPr="009F4510" w:rsidRDefault="009F4510" w:rsidP="009F4510">
      <w:pPr>
        <w:spacing w:after="14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0ACD46CD" w14:textId="77777777" w:rsidR="009F4510" w:rsidRPr="009F4510" w:rsidRDefault="009F4510" w:rsidP="009F4510">
      <w:pPr>
        <w:ind w:left="12" w:right="48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Description:  </w:t>
      </w:r>
    </w:p>
    <w:p w14:paraId="0021E0FF" w14:textId="77777777" w:rsidR="009F4510" w:rsidRPr="009F4510" w:rsidRDefault="009F4510" w:rsidP="009F4510">
      <w:pPr>
        <w:spacing w:line="268" w:lineRule="auto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Created a fully detailed webpage dedicated to Rohit Sharma, his story, his statistics and his achievements in cricket. The website has a clean and interactive interface to explore his career milestones and awards to Indian cricket in real time.  </w:t>
      </w:r>
    </w:p>
    <w:p w14:paraId="2EC144CB" w14:textId="77777777" w:rsidR="009F4510" w:rsidRPr="009F4510" w:rsidRDefault="009F4510" w:rsidP="009F4510">
      <w:pPr>
        <w:spacing w:after="14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4778F564" w14:textId="77777777" w:rsidR="009F4510" w:rsidRPr="009F4510" w:rsidRDefault="009F4510" w:rsidP="009F4510">
      <w:pPr>
        <w:spacing w:after="12"/>
        <w:ind w:left="-5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eastAsia="Open Sans" w:hAnsi="Times New Roman" w:cs="Times New Roman"/>
          <w:b/>
          <w:color w:val="auto"/>
          <w:sz w:val="22"/>
          <w:szCs w:val="22"/>
        </w:rPr>
        <w:t xml:space="preserve">Key Features:  </w:t>
      </w:r>
    </w:p>
    <w:p w14:paraId="066AD6CC" w14:textId="77777777" w:rsidR="009F4510" w:rsidRPr="009F4510" w:rsidRDefault="009F4510" w:rsidP="009F4510">
      <w:pPr>
        <w:spacing w:line="268" w:lineRule="auto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>Career Timeline: A well-</w:t>
      </w:r>
      <w:r w:rsidRPr="009F4510">
        <w:rPr>
          <w:rFonts w:ascii="Times New Roman" w:eastAsia="Open Sans" w:hAnsi="Times New Roman" w:cs="Times New Roman"/>
          <w:color w:val="auto"/>
          <w:sz w:val="22"/>
          <w:szCs w:val="22"/>
        </w:rPr>
        <w:t xml:space="preserve">organized overview of Rohit Sharma’s significant milestones and </w:t>
      </w: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achievements.  </w:t>
      </w:r>
    </w:p>
    <w:p w14:paraId="4BBEFEF0" w14:textId="77777777" w:rsidR="009F4510" w:rsidRPr="009F4510" w:rsidRDefault="009F4510" w:rsidP="009F4510">
      <w:pPr>
        <w:spacing w:after="14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9472B2E" w14:textId="77777777" w:rsidR="009F4510" w:rsidRPr="009F4510" w:rsidRDefault="009F4510" w:rsidP="009F4510">
      <w:pPr>
        <w:ind w:left="12" w:right="48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Records &amp; Achievements: Emphasized notable records, centuries, and performances that led to match victories.  </w:t>
      </w:r>
    </w:p>
    <w:p w14:paraId="3A50766D" w14:textId="77777777" w:rsidR="009F4510" w:rsidRPr="009F4510" w:rsidRDefault="009F4510" w:rsidP="009F4510">
      <w:pPr>
        <w:spacing w:after="12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3BDC1109" w14:textId="77777777" w:rsidR="009F4510" w:rsidRPr="009F4510" w:rsidRDefault="009F4510" w:rsidP="009F4510">
      <w:pPr>
        <w:ind w:left="12" w:right="48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Interactive UI: Implemented Bootstrap cards to create an engaging and responsive user experience.  </w:t>
      </w:r>
    </w:p>
    <w:p w14:paraId="04864D28" w14:textId="77777777" w:rsidR="009F4510" w:rsidRPr="009F4510" w:rsidRDefault="009F4510" w:rsidP="009F4510">
      <w:pPr>
        <w:spacing w:after="14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2F4AA491" w14:textId="77777777" w:rsidR="009F4510" w:rsidRPr="009F4510" w:rsidRDefault="009F4510" w:rsidP="009F4510">
      <w:pPr>
        <w:ind w:left="12" w:right="48"/>
        <w:rPr>
          <w:rFonts w:ascii="Times New Roman" w:hAnsi="Times New Roman" w:cs="Times New Roman"/>
          <w:color w:val="auto"/>
          <w:sz w:val="22"/>
          <w:szCs w:val="22"/>
        </w:rPr>
      </w:pPr>
      <w:r w:rsidRPr="009F4510">
        <w:rPr>
          <w:rFonts w:ascii="Times New Roman" w:hAnsi="Times New Roman" w:cs="Times New Roman"/>
          <w:color w:val="auto"/>
          <w:sz w:val="22"/>
          <w:szCs w:val="22"/>
        </w:rPr>
        <w:t xml:space="preserve">Optimized Performance: Focused on providing smooth navigation and quick loading times for a seamless experience. </w:t>
      </w:r>
    </w:p>
    <w:p w14:paraId="607F96EA" w14:textId="77777777" w:rsidR="009F4510" w:rsidRPr="009F4510" w:rsidRDefault="009F4510" w:rsidP="00982CB8">
      <w:pPr>
        <w:ind w:left="12" w:right="48"/>
        <w:rPr>
          <w:rFonts w:ascii="Times New Roman" w:hAnsi="Times New Roman" w:cs="Times New Roman"/>
          <w:sz w:val="22"/>
          <w:szCs w:val="22"/>
        </w:rPr>
      </w:pPr>
    </w:p>
    <w:sectPr w:rsidR="009F4510" w:rsidRPr="009F4510" w:rsidSect="00E60A91">
      <w:type w:val="continuous"/>
      <w:pgSz w:w="12240" w:h="15840" w:code="1"/>
      <w:pgMar w:top="144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55E9D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57842"/>
    <w:multiLevelType w:val="hybridMultilevel"/>
    <w:tmpl w:val="A648B00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165044F"/>
    <w:multiLevelType w:val="hybridMultilevel"/>
    <w:tmpl w:val="0F802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C58C7"/>
    <w:multiLevelType w:val="hybridMultilevel"/>
    <w:tmpl w:val="2E64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88005">
    <w:abstractNumId w:val="1"/>
  </w:num>
  <w:num w:numId="2" w16cid:durableId="608776046">
    <w:abstractNumId w:val="2"/>
  </w:num>
  <w:num w:numId="3" w16cid:durableId="1943804326">
    <w:abstractNumId w:val="5"/>
  </w:num>
  <w:num w:numId="4" w16cid:durableId="1027216805">
    <w:abstractNumId w:val="6"/>
  </w:num>
  <w:num w:numId="5" w16cid:durableId="465663499">
    <w:abstractNumId w:val="4"/>
  </w:num>
  <w:num w:numId="6" w16cid:durableId="625738528">
    <w:abstractNumId w:val="3"/>
  </w:num>
  <w:num w:numId="7" w16cid:durableId="3646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B8"/>
    <w:rsid w:val="000163A8"/>
    <w:rsid w:val="000429E8"/>
    <w:rsid w:val="00047EEA"/>
    <w:rsid w:val="00073B95"/>
    <w:rsid w:val="00076D9D"/>
    <w:rsid w:val="000B516B"/>
    <w:rsid w:val="000F59E8"/>
    <w:rsid w:val="00117E20"/>
    <w:rsid w:val="00124A30"/>
    <w:rsid w:val="0016554B"/>
    <w:rsid w:val="001C6B76"/>
    <w:rsid w:val="001D3991"/>
    <w:rsid w:val="001E113D"/>
    <w:rsid w:val="001E74FB"/>
    <w:rsid w:val="00201BAD"/>
    <w:rsid w:val="00210A99"/>
    <w:rsid w:val="0025029B"/>
    <w:rsid w:val="00252A64"/>
    <w:rsid w:val="0025570E"/>
    <w:rsid w:val="00257458"/>
    <w:rsid w:val="00310F03"/>
    <w:rsid w:val="00331963"/>
    <w:rsid w:val="00343E05"/>
    <w:rsid w:val="003E0A2C"/>
    <w:rsid w:val="003F2F97"/>
    <w:rsid w:val="00475B42"/>
    <w:rsid w:val="00477EE5"/>
    <w:rsid w:val="004A167D"/>
    <w:rsid w:val="004B79C8"/>
    <w:rsid w:val="004C5436"/>
    <w:rsid w:val="005033F2"/>
    <w:rsid w:val="0051228E"/>
    <w:rsid w:val="00534932"/>
    <w:rsid w:val="005605AA"/>
    <w:rsid w:val="0057694E"/>
    <w:rsid w:val="005933EA"/>
    <w:rsid w:val="005B0733"/>
    <w:rsid w:val="005C2F72"/>
    <w:rsid w:val="005E487C"/>
    <w:rsid w:val="005F604E"/>
    <w:rsid w:val="00612A31"/>
    <w:rsid w:val="006439B5"/>
    <w:rsid w:val="00655012"/>
    <w:rsid w:val="006B055A"/>
    <w:rsid w:val="006B29A0"/>
    <w:rsid w:val="006C6B99"/>
    <w:rsid w:val="006F05EE"/>
    <w:rsid w:val="00702120"/>
    <w:rsid w:val="007211D6"/>
    <w:rsid w:val="00747E55"/>
    <w:rsid w:val="007959E0"/>
    <w:rsid w:val="00804E11"/>
    <w:rsid w:val="00822C0B"/>
    <w:rsid w:val="008544C7"/>
    <w:rsid w:val="008A688B"/>
    <w:rsid w:val="008C57C3"/>
    <w:rsid w:val="009051D6"/>
    <w:rsid w:val="00930829"/>
    <w:rsid w:val="00956906"/>
    <w:rsid w:val="00957804"/>
    <w:rsid w:val="00982CB8"/>
    <w:rsid w:val="009C26CA"/>
    <w:rsid w:val="009C563B"/>
    <w:rsid w:val="009F4510"/>
    <w:rsid w:val="00A145F3"/>
    <w:rsid w:val="00A37862"/>
    <w:rsid w:val="00A462BC"/>
    <w:rsid w:val="00A50862"/>
    <w:rsid w:val="00A82134"/>
    <w:rsid w:val="00AB5F40"/>
    <w:rsid w:val="00AE1633"/>
    <w:rsid w:val="00B11D21"/>
    <w:rsid w:val="00B12952"/>
    <w:rsid w:val="00B141E2"/>
    <w:rsid w:val="00B30F32"/>
    <w:rsid w:val="00B506AF"/>
    <w:rsid w:val="00BA5C12"/>
    <w:rsid w:val="00BB22AB"/>
    <w:rsid w:val="00BC2926"/>
    <w:rsid w:val="00BD70AE"/>
    <w:rsid w:val="00BD7DB6"/>
    <w:rsid w:val="00C202A5"/>
    <w:rsid w:val="00C339EB"/>
    <w:rsid w:val="00C66834"/>
    <w:rsid w:val="00C76F0F"/>
    <w:rsid w:val="00C94687"/>
    <w:rsid w:val="00CC3ADC"/>
    <w:rsid w:val="00CD36B3"/>
    <w:rsid w:val="00D55398"/>
    <w:rsid w:val="00D60F63"/>
    <w:rsid w:val="00D71BAA"/>
    <w:rsid w:val="00D920AB"/>
    <w:rsid w:val="00DB568E"/>
    <w:rsid w:val="00DC22ED"/>
    <w:rsid w:val="00DC3F0E"/>
    <w:rsid w:val="00E011B5"/>
    <w:rsid w:val="00E125DE"/>
    <w:rsid w:val="00E253F0"/>
    <w:rsid w:val="00E26F5C"/>
    <w:rsid w:val="00E359D8"/>
    <w:rsid w:val="00E60A91"/>
    <w:rsid w:val="00E67BE9"/>
    <w:rsid w:val="00E70AD9"/>
    <w:rsid w:val="00E724A0"/>
    <w:rsid w:val="00E7709C"/>
    <w:rsid w:val="00F311A6"/>
    <w:rsid w:val="00F31A32"/>
    <w:rsid w:val="00F620E8"/>
    <w:rsid w:val="00F97A4C"/>
    <w:rsid w:val="00FA1D98"/>
    <w:rsid w:val="00FB73E5"/>
    <w:rsid w:val="00FD2C30"/>
    <w:rsid w:val="00F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A347"/>
  <w15:chartTrackingRefBased/>
  <w15:docId w15:val="{33D1BAC4-BEF7-41BD-9E10-BB4CD45F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91"/>
    <w:pPr>
      <w:spacing w:after="0"/>
      <w:jc w:val="both"/>
    </w:pPr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91"/>
    <w:pPr>
      <w:shd w:val="clear" w:color="auto" w:fill="E7E6E6" w:themeFill="background2"/>
      <w:spacing w:after="40"/>
      <w:outlineLvl w:val="0"/>
    </w:pPr>
    <w:rPr>
      <w:b/>
      <w:caps/>
      <w:color w:val="595959" w:themeColor="text1" w:themeTint="A6"/>
      <w:spacing w:val="40"/>
      <w:position w:val="9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0A91"/>
    <w:pPr>
      <w:tabs>
        <w:tab w:val="right" w:pos="9360"/>
      </w:tabs>
      <w:outlineLvl w:val="1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FD2C30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25029B"/>
    <w:pPr>
      <w:spacing w:after="80" w:line="240" w:lineRule="auto"/>
      <w:jc w:val="center"/>
    </w:pPr>
    <w:rPr>
      <w:rFonts w:asciiTheme="majorHAnsi" w:hAnsiTheme="majorHAnsi" w:cstheme="minorBidi"/>
      <w:b/>
      <w:caps/>
      <w:color w:val="3B3838" w:themeColor="background2" w:themeShade="40"/>
      <w:positio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029B"/>
    <w:rPr>
      <w:rFonts w:asciiTheme="majorHAnsi" w:hAnsiTheme="majorHAnsi"/>
      <w:b/>
      <w:caps/>
      <w:color w:val="3B3838" w:themeColor="background2" w:themeShade="40"/>
      <w:sz w:val="48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34"/>
    <w:pPr>
      <w:spacing w:after="40" w:line="240" w:lineRule="auto"/>
      <w:jc w:val="center"/>
    </w:pPr>
    <w:rPr>
      <w:caps/>
      <w:color w:val="3B3838" w:themeColor="background2" w:themeShade="40"/>
      <w:position w:val="0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66834"/>
    <w:rPr>
      <w:rFonts w:cs="Open Sans"/>
      <w:caps/>
      <w:color w:val="3B3838" w:themeColor="background2" w:themeShade="40"/>
      <w:sz w:val="28"/>
      <w:szCs w:val="28"/>
      <w:lang w:val="en-GB"/>
    </w:rPr>
  </w:style>
  <w:style w:type="paragraph" w:customStyle="1" w:styleId="ContactInfo">
    <w:name w:val="Contact Info"/>
    <w:basedOn w:val="Normal"/>
    <w:qFormat/>
    <w:rsid w:val="00E60A91"/>
    <w:pPr>
      <w:jc w:val="center"/>
    </w:pPr>
    <w:rPr>
      <w:rFonts w:cstheme="minorHAnsi"/>
      <w:color w:val="auto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60A91"/>
    <w:rPr>
      <w:rFonts w:cs="Open Sans"/>
      <w:b/>
      <w:caps/>
      <w:color w:val="595959" w:themeColor="text1" w:themeTint="A6"/>
      <w:spacing w:val="40"/>
      <w:position w:val="9"/>
      <w:sz w:val="26"/>
      <w:szCs w:val="24"/>
      <w:shd w:val="clear" w:color="auto" w:fill="E7E6E6" w:themeFill="background2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D60F6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E60A91"/>
    <w:rPr>
      <w:rFonts w:cs="Open Sans"/>
      <w:color w:val="767171" w:themeColor="background2" w:themeShade="80"/>
      <w:position w:val="8"/>
      <w:sz w:val="23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0A91"/>
    <w:rPr>
      <w:rFonts w:cs="Open Sans"/>
      <w:b/>
      <w:bCs/>
      <w:color w:val="767171" w:themeColor="background2" w:themeShade="80"/>
      <w:position w:val="8"/>
      <w:sz w:val="23"/>
      <w:szCs w:val="24"/>
      <w:lang w:val="en-GB"/>
    </w:rPr>
  </w:style>
  <w:style w:type="paragraph" w:styleId="ListBullet">
    <w:name w:val="List Bullet"/>
    <w:basedOn w:val="Normal"/>
    <w:uiPriority w:val="99"/>
    <w:rsid w:val="00E60A91"/>
    <w:pPr>
      <w:numPr>
        <w:numId w:val="7"/>
      </w:numPr>
      <w:spacing w:line="240" w:lineRule="auto"/>
      <w:ind w:left="720"/>
      <w:contextualSpacing/>
    </w:pPr>
  </w:style>
  <w:style w:type="paragraph" w:customStyle="1" w:styleId="Space">
    <w:name w:val="Space"/>
    <w:basedOn w:val="Normal"/>
    <w:qFormat/>
    <w:rsid w:val="009C26CA"/>
    <w:rPr>
      <w:sz w:val="22"/>
    </w:rPr>
  </w:style>
  <w:style w:type="table" w:styleId="TableGrid">
    <w:name w:val="Table Grid"/>
    <w:basedOn w:val="TableNormal"/>
    <w:uiPriority w:val="39"/>
    <w:rsid w:val="00E6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82CB8"/>
    <w:pPr>
      <w:spacing w:after="0" w:line="240" w:lineRule="auto"/>
    </w:pPr>
    <w:rPr>
      <w:rFonts w:eastAsiaTheme="minorEastAsia"/>
      <w:kern w:val="2"/>
      <w:sz w:val="24"/>
      <w:szCs w:val="24"/>
      <w:lang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iks\AppData\Roaming\Microsoft\Templates\Simple%20projec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Libre Baskervill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9C2DF8C-3318-4F13-80D5-B2419EF335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6527A-C445-4A1C-906C-A656464B2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627711-10FE-402C-BDF4-5EB0A811CE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C183AF-1FD8-4013-8D37-BB9E95AFB4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project manager resume</Template>
  <TotalTime>46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Naik</dc:creator>
  <cp:keywords/>
  <dc:description/>
  <cp:lastModifiedBy>Sahil Naik</cp:lastModifiedBy>
  <cp:revision>3</cp:revision>
  <cp:lastPrinted>2025-02-21T03:38:00Z</cp:lastPrinted>
  <dcterms:created xsi:type="dcterms:W3CDTF">2025-02-21T02:46:00Z</dcterms:created>
  <dcterms:modified xsi:type="dcterms:W3CDTF">2025-02-21T03:39:00Z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